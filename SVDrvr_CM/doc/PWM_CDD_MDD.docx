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4F2A884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41"/>
    <w:rsid w:val="00002A33"/>
    <w:rsid w:val="000053C6"/>
    <w:rsid w:val="00042EEE"/>
    <w:rsid w:val="000D6856"/>
    <w:rsid w:val="000E0434"/>
    <w:rsid w:val="000F2E71"/>
    <w:rsid w:val="00101DCB"/>
    <w:rsid w:val="00107819"/>
    <w:rsid w:val="0013504B"/>
    <w:rsid w:val="00136470"/>
    <w:rsid w:val="00140849"/>
    <w:rsid w:val="0014643C"/>
    <w:rsid w:val="00173CCE"/>
    <w:rsid w:val="00190F5A"/>
    <w:rsid w:val="001965A3"/>
    <w:rsid w:val="00197F41"/>
    <w:rsid w:val="001A1F32"/>
    <w:rsid w:val="001A574F"/>
    <w:rsid w:val="001B60DF"/>
    <w:rsid w:val="001F09B2"/>
    <w:rsid w:val="001F0B94"/>
    <w:rsid w:val="001F13EB"/>
    <w:rsid w:val="001F6CF3"/>
    <w:rsid w:val="0020722A"/>
    <w:rsid w:val="00223012"/>
    <w:rsid w:val="00232E8C"/>
    <w:rsid w:val="00236545"/>
    <w:rsid w:val="002478EC"/>
    <w:rsid w:val="00251AC0"/>
    <w:rsid w:val="00261EB5"/>
    <w:rsid w:val="002A1969"/>
    <w:rsid w:val="002C03D8"/>
    <w:rsid w:val="002D1341"/>
    <w:rsid w:val="002E3330"/>
    <w:rsid w:val="00315335"/>
    <w:rsid w:val="0033785F"/>
    <w:rsid w:val="00340CD9"/>
    <w:rsid w:val="00340F2E"/>
    <w:rsid w:val="00360913"/>
    <w:rsid w:val="00361DFE"/>
    <w:rsid w:val="003830C5"/>
    <w:rsid w:val="003B494A"/>
    <w:rsid w:val="003B7645"/>
    <w:rsid w:val="003C4D3F"/>
    <w:rsid w:val="003E58CC"/>
    <w:rsid w:val="00424962"/>
    <w:rsid w:val="00434C7F"/>
    <w:rsid w:val="004701C2"/>
    <w:rsid w:val="00481CBD"/>
    <w:rsid w:val="004966E3"/>
    <w:rsid w:val="004A781C"/>
    <w:rsid w:val="004B08F3"/>
    <w:rsid w:val="004D5C8A"/>
    <w:rsid w:val="005102BF"/>
    <w:rsid w:val="00511082"/>
    <w:rsid w:val="005342B3"/>
    <w:rsid w:val="00560976"/>
    <w:rsid w:val="00571738"/>
    <w:rsid w:val="005804CD"/>
    <w:rsid w:val="005D0219"/>
    <w:rsid w:val="005D2D2A"/>
    <w:rsid w:val="005D5FE4"/>
    <w:rsid w:val="005D783D"/>
    <w:rsid w:val="005E7AB6"/>
    <w:rsid w:val="00616853"/>
    <w:rsid w:val="0062414A"/>
    <w:rsid w:val="0063145D"/>
    <w:rsid w:val="00674ADF"/>
    <w:rsid w:val="0069710A"/>
    <w:rsid w:val="00697E24"/>
    <w:rsid w:val="006A00DB"/>
    <w:rsid w:val="006B5494"/>
    <w:rsid w:val="006D33CC"/>
    <w:rsid w:val="006F01A3"/>
    <w:rsid w:val="006F0B02"/>
    <w:rsid w:val="006F605F"/>
    <w:rsid w:val="00706174"/>
    <w:rsid w:val="00706538"/>
    <w:rsid w:val="00714B3C"/>
    <w:rsid w:val="00740FF1"/>
    <w:rsid w:val="007418F6"/>
    <w:rsid w:val="007A69AC"/>
    <w:rsid w:val="007E682B"/>
    <w:rsid w:val="008132C2"/>
    <w:rsid w:val="008242F0"/>
    <w:rsid w:val="008535B2"/>
    <w:rsid w:val="00857078"/>
    <w:rsid w:val="00860561"/>
    <w:rsid w:val="00867FCC"/>
    <w:rsid w:val="00872AAE"/>
    <w:rsid w:val="00881E17"/>
    <w:rsid w:val="008823D0"/>
    <w:rsid w:val="008B3E94"/>
    <w:rsid w:val="008E044A"/>
    <w:rsid w:val="008F6DBB"/>
    <w:rsid w:val="009133B6"/>
    <w:rsid w:val="00924D51"/>
    <w:rsid w:val="00934E60"/>
    <w:rsid w:val="00937013"/>
    <w:rsid w:val="00955F6A"/>
    <w:rsid w:val="00957470"/>
    <w:rsid w:val="0098613A"/>
    <w:rsid w:val="009901A9"/>
    <w:rsid w:val="0099125F"/>
    <w:rsid w:val="009B20B2"/>
    <w:rsid w:val="009B4210"/>
    <w:rsid w:val="009B6DAD"/>
    <w:rsid w:val="009C306E"/>
    <w:rsid w:val="00AA2308"/>
    <w:rsid w:val="00AA4D4A"/>
    <w:rsid w:val="00AC6AE3"/>
    <w:rsid w:val="00AD5CF4"/>
    <w:rsid w:val="00AD731B"/>
    <w:rsid w:val="00AE5C99"/>
    <w:rsid w:val="00B069E6"/>
    <w:rsid w:val="00B3373A"/>
    <w:rsid w:val="00B54697"/>
    <w:rsid w:val="00B804BD"/>
    <w:rsid w:val="00B86941"/>
    <w:rsid w:val="00BB0149"/>
    <w:rsid w:val="00BB2107"/>
    <w:rsid w:val="00BD008B"/>
    <w:rsid w:val="00BD15D2"/>
    <w:rsid w:val="00BD1818"/>
    <w:rsid w:val="00BD3DFF"/>
    <w:rsid w:val="00BE5ECB"/>
    <w:rsid w:val="00BF364D"/>
    <w:rsid w:val="00C21745"/>
    <w:rsid w:val="00C23945"/>
    <w:rsid w:val="00C33AD3"/>
    <w:rsid w:val="00C351C5"/>
    <w:rsid w:val="00C35BD3"/>
    <w:rsid w:val="00C46442"/>
    <w:rsid w:val="00C46FE5"/>
    <w:rsid w:val="00C47B1D"/>
    <w:rsid w:val="00C60BC2"/>
    <w:rsid w:val="00C72FFA"/>
    <w:rsid w:val="00C75A29"/>
    <w:rsid w:val="00CB6F5E"/>
    <w:rsid w:val="00D03EDD"/>
    <w:rsid w:val="00D87709"/>
    <w:rsid w:val="00D94BDD"/>
    <w:rsid w:val="00DC0891"/>
    <w:rsid w:val="00DC6C1B"/>
    <w:rsid w:val="00DC7E08"/>
    <w:rsid w:val="00DE4889"/>
    <w:rsid w:val="00E0125C"/>
    <w:rsid w:val="00E04CC7"/>
    <w:rsid w:val="00E05782"/>
    <w:rsid w:val="00E12A1A"/>
    <w:rsid w:val="00E50E1E"/>
    <w:rsid w:val="00E5472B"/>
    <w:rsid w:val="00E57C42"/>
    <w:rsid w:val="00EA2A25"/>
    <w:rsid w:val="00EC03AA"/>
    <w:rsid w:val="00EC2DF1"/>
    <w:rsid w:val="00EF4E9E"/>
    <w:rsid w:val="00F02FBB"/>
    <w:rsid w:val="00F1409C"/>
    <w:rsid w:val="00F141E2"/>
    <w:rsid w:val="00F26A41"/>
    <w:rsid w:val="00F52A38"/>
    <w:rsid w:val="00F648ED"/>
    <w:rsid w:val="00F82E8E"/>
    <w:rsid w:val="00F957FA"/>
    <w:rsid w:val="00FB2942"/>
    <w:rsid w:val="00FB432D"/>
    <w:rsid w:val="00FF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13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link w:val="HeaderChar"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character" w:customStyle="1" w:styleId="HeaderChar">
    <w:name w:val="Header Char"/>
    <w:basedOn w:val="DefaultParagraphFont"/>
    <w:link w:val="Header"/>
    <w:rsid w:val="002D1341"/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rsid w:val="002D1341"/>
    <w:rPr>
      <w:rFonts w:ascii="Arial" w:hAnsi="Arial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5A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5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13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link w:val="HeaderChar"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character" w:customStyle="1" w:styleId="HeaderChar">
    <w:name w:val="Header Char"/>
    <w:basedOn w:val="DefaultParagraphFont"/>
    <w:link w:val="Header"/>
    <w:rsid w:val="002D1341"/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rsid w:val="002D1341"/>
    <w:rPr>
      <w:rFonts w:ascii="Arial" w:hAnsi="Arial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5A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5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zt9hv\My%20Documents\Google%20Talk%20Received%20Files\MDD%20Template%20EA3.dotx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2B85F-2812-4E1D-BFEE-8E34BE3D5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240</TotalTime>
  <Pages>23</Pages>
  <Words>1765</Words>
  <Characters>10062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11804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nzt9hv</dc:creator>
  <cp:lastModifiedBy>Reddy, Srikanth</cp:lastModifiedBy>
  <cp:revision>27</cp:revision>
  <cp:lastPrinted>2011-03-21T13:34:00Z</cp:lastPrinted>
  <dcterms:created xsi:type="dcterms:W3CDTF">2014-01-21T22:29:00Z</dcterms:created>
  <dcterms:modified xsi:type="dcterms:W3CDTF">2014-01-27T19:43:00Z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Module Title</vt:lpwstr>
  </property>
  <property fmtid="{D5CDD505-2E9C-101B-9397-08002B2CF9AE}" pid="3" name="MDDRevNum">
    <vt:lpwstr>1.0</vt:lpwstr>
  </property>
  <property fmtid="{D5CDD505-2E9C-101B-9397-08002B2CF9AE}" pid="4" name="Module Layer">
    <vt:lpwstr>0</vt:lpwstr>
  </property>
  <property fmtid="{D5CDD505-2E9C-101B-9397-08002B2CF9AE}" pid="5" name="Module Name">
    <vt:lpwstr>ModuleName</vt:lpwstr>
  </property>
  <property fmtid="{D5CDD505-2E9C-101B-9397-08002B2CF9AE}" pid="6" name="Product Line">
    <vt:lpwstr>Gen II+ EPS EA3</vt:lpwstr>
  </property>
</Properties>
</file>