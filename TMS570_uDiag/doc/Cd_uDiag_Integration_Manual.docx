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49E" w:rsidRDefault="005B749E">
      <w:r>
        <w:separator/>
      </w:r>
    </w:p>
  </w:endnote>
  <w:endnote w:type="continuationSeparator" w:id="0">
    <w:p w:rsidR="005B749E" w:rsidRDefault="005B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="00797ECA" w:rsidRPr="00AC7A82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49E" w:rsidRDefault="005B749E">
      <w:r>
        <w:separator/>
      </w:r>
    </w:p>
  </w:footnote>
  <w:footnote w:type="continuationSeparator" w:id="0">
    <w:p w:rsidR="005B749E" w:rsidRDefault="005B7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FD6B76">
          <w:pPr>
            <w:pStyle w:val="Header"/>
          </w:pPr>
          <w:proofErr w:type="spellStart"/>
          <w:r>
            <w:t>Cd_uDiag</w:t>
          </w:r>
          <w:proofErr w:type="spellEnd"/>
        </w:p>
        <w:p w:rsidR="00DE03FA" w:rsidRDefault="00D15530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797EC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793203">
          <w:pPr>
            <w:pStyle w:val="Header"/>
          </w:pPr>
          <w:r>
            <w:t>Revision</w:t>
          </w:r>
          <w:proofErr w:type="gramStart"/>
          <w:r w:rsidR="00FD6B76">
            <w:t>:.</w:t>
          </w:r>
          <w:proofErr w:type="gramEnd"/>
        </w:p>
      </w:tc>
      <w:tc>
        <w:tcPr>
          <w:tcW w:w="1350" w:type="dxa"/>
        </w:tcPr>
        <w:p w:rsidR="00DE03FA" w:rsidRDefault="00AC7A82">
          <w:pPr>
            <w:pStyle w:val="Header"/>
          </w:pPr>
          <w:del w:id="90" w:author="Creager, Kathleen" w:date="2015-01-31T16:54:00Z">
            <w:r w:rsidDel="00FE3DF5">
              <w:delText>5</w:delText>
            </w:r>
          </w:del>
          <w:ins w:id="91" w:author="Creager, Kathleen" w:date="2015-01-31T16:54:00Z">
            <w:r w:rsidR="00FE3DF5">
              <w:t>6</w:t>
            </w:r>
          </w:ins>
          <w:r w:rsidR="00793203"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FD6B76" w:rsidRDefault="00AC7A82">
          <w:pPr>
            <w:pStyle w:val="Header"/>
          </w:pPr>
          <w:del w:id="92" w:author="Creager, Kathleen" w:date="2015-01-31T16:54:00Z">
            <w:r w:rsidDel="00FE3DF5">
              <w:delText>09-Apr</w:delText>
            </w:r>
            <w:r w:rsidR="00D75100" w:rsidDel="00FE3DF5">
              <w:delText>-2014</w:delText>
            </w:r>
          </w:del>
          <w:ins w:id="93" w:author="Creager, Kathleen" w:date="2015-01-31T16:54:00Z">
            <w:r w:rsidR="00FE3DF5">
              <w:t>31-Jan-2015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FD6B76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515922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02E8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402E8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6211"/>
    <w:rsid w:val="0003389C"/>
    <w:rsid w:val="00035442"/>
    <w:rsid w:val="00036AF7"/>
    <w:rsid w:val="00050365"/>
    <w:rsid w:val="00060E9E"/>
    <w:rsid w:val="00072C76"/>
    <w:rsid w:val="000A78A4"/>
    <w:rsid w:val="000B7B76"/>
    <w:rsid w:val="000C2C6D"/>
    <w:rsid w:val="000D28B1"/>
    <w:rsid w:val="000D4039"/>
    <w:rsid w:val="000E1C0D"/>
    <w:rsid w:val="00101096"/>
    <w:rsid w:val="00107819"/>
    <w:rsid w:val="00154889"/>
    <w:rsid w:val="00162F98"/>
    <w:rsid w:val="001719F7"/>
    <w:rsid w:val="00173656"/>
    <w:rsid w:val="00192534"/>
    <w:rsid w:val="0019439D"/>
    <w:rsid w:val="001A0806"/>
    <w:rsid w:val="001A14B2"/>
    <w:rsid w:val="001A2509"/>
    <w:rsid w:val="001A574F"/>
    <w:rsid w:val="001B20FC"/>
    <w:rsid w:val="001B60DF"/>
    <w:rsid w:val="001C67A3"/>
    <w:rsid w:val="001D148D"/>
    <w:rsid w:val="001D6A7F"/>
    <w:rsid w:val="001E1979"/>
    <w:rsid w:val="001E28D1"/>
    <w:rsid w:val="001E475E"/>
    <w:rsid w:val="001F09B2"/>
    <w:rsid w:val="001F4E5E"/>
    <w:rsid w:val="001F7009"/>
    <w:rsid w:val="00200C82"/>
    <w:rsid w:val="0020722A"/>
    <w:rsid w:val="00210593"/>
    <w:rsid w:val="00222A98"/>
    <w:rsid w:val="00251AC0"/>
    <w:rsid w:val="00264E9B"/>
    <w:rsid w:val="002651B5"/>
    <w:rsid w:val="00266DF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233B"/>
    <w:rsid w:val="0036693A"/>
    <w:rsid w:val="0037668F"/>
    <w:rsid w:val="003C4D3F"/>
    <w:rsid w:val="003D7910"/>
    <w:rsid w:val="003F49B4"/>
    <w:rsid w:val="003F5475"/>
    <w:rsid w:val="00416335"/>
    <w:rsid w:val="004527BC"/>
    <w:rsid w:val="0046766A"/>
    <w:rsid w:val="00477FF8"/>
    <w:rsid w:val="004825AF"/>
    <w:rsid w:val="004A30FB"/>
    <w:rsid w:val="004A781C"/>
    <w:rsid w:val="004C748C"/>
    <w:rsid w:val="004E67C7"/>
    <w:rsid w:val="004F5328"/>
    <w:rsid w:val="00510747"/>
    <w:rsid w:val="00510DCD"/>
    <w:rsid w:val="00515922"/>
    <w:rsid w:val="005361A2"/>
    <w:rsid w:val="00546E14"/>
    <w:rsid w:val="00553AD1"/>
    <w:rsid w:val="0055511B"/>
    <w:rsid w:val="00556D14"/>
    <w:rsid w:val="00560F21"/>
    <w:rsid w:val="00560FA0"/>
    <w:rsid w:val="005641A2"/>
    <w:rsid w:val="00567517"/>
    <w:rsid w:val="00590D11"/>
    <w:rsid w:val="0059107C"/>
    <w:rsid w:val="00596038"/>
    <w:rsid w:val="005A0510"/>
    <w:rsid w:val="005B1C26"/>
    <w:rsid w:val="005B749E"/>
    <w:rsid w:val="005C1100"/>
    <w:rsid w:val="005C2A99"/>
    <w:rsid w:val="005C2C1C"/>
    <w:rsid w:val="005C7476"/>
    <w:rsid w:val="005D4D7D"/>
    <w:rsid w:val="005D5FE4"/>
    <w:rsid w:val="005F51CC"/>
    <w:rsid w:val="00600F43"/>
    <w:rsid w:val="0060597A"/>
    <w:rsid w:val="00606119"/>
    <w:rsid w:val="00616853"/>
    <w:rsid w:val="00617992"/>
    <w:rsid w:val="00626A38"/>
    <w:rsid w:val="00641974"/>
    <w:rsid w:val="00651481"/>
    <w:rsid w:val="006524C1"/>
    <w:rsid w:val="006549E5"/>
    <w:rsid w:val="00674ADF"/>
    <w:rsid w:val="006768B8"/>
    <w:rsid w:val="00683DCF"/>
    <w:rsid w:val="00693E1A"/>
    <w:rsid w:val="006C4A52"/>
    <w:rsid w:val="006D151B"/>
    <w:rsid w:val="006D33CC"/>
    <w:rsid w:val="006D358E"/>
    <w:rsid w:val="006D676A"/>
    <w:rsid w:val="006E3AE5"/>
    <w:rsid w:val="006E428F"/>
    <w:rsid w:val="006F01A3"/>
    <w:rsid w:val="006F7ACE"/>
    <w:rsid w:val="00701150"/>
    <w:rsid w:val="00706174"/>
    <w:rsid w:val="00707AA7"/>
    <w:rsid w:val="007104B4"/>
    <w:rsid w:val="00714874"/>
    <w:rsid w:val="007151C5"/>
    <w:rsid w:val="007266C9"/>
    <w:rsid w:val="00731BE2"/>
    <w:rsid w:val="00732C30"/>
    <w:rsid w:val="00757049"/>
    <w:rsid w:val="0076047D"/>
    <w:rsid w:val="00783C14"/>
    <w:rsid w:val="00793203"/>
    <w:rsid w:val="00794CC4"/>
    <w:rsid w:val="00797ECA"/>
    <w:rsid w:val="007A37A6"/>
    <w:rsid w:val="007A69AC"/>
    <w:rsid w:val="007B76C3"/>
    <w:rsid w:val="007C4C59"/>
    <w:rsid w:val="007D72DE"/>
    <w:rsid w:val="007E5C8A"/>
    <w:rsid w:val="007F0489"/>
    <w:rsid w:val="008050CA"/>
    <w:rsid w:val="0081314C"/>
    <w:rsid w:val="00813222"/>
    <w:rsid w:val="008242F0"/>
    <w:rsid w:val="00836AC1"/>
    <w:rsid w:val="00841B2A"/>
    <w:rsid w:val="008510F0"/>
    <w:rsid w:val="008535B2"/>
    <w:rsid w:val="00853710"/>
    <w:rsid w:val="008609CE"/>
    <w:rsid w:val="00875F6A"/>
    <w:rsid w:val="00883552"/>
    <w:rsid w:val="00887290"/>
    <w:rsid w:val="0089391E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4D84"/>
    <w:rsid w:val="00916B39"/>
    <w:rsid w:val="0092194D"/>
    <w:rsid w:val="00922010"/>
    <w:rsid w:val="00930D6B"/>
    <w:rsid w:val="00937013"/>
    <w:rsid w:val="00941CFE"/>
    <w:rsid w:val="00942F40"/>
    <w:rsid w:val="00953BE0"/>
    <w:rsid w:val="00955F6A"/>
    <w:rsid w:val="00957470"/>
    <w:rsid w:val="00987833"/>
    <w:rsid w:val="00994A8C"/>
    <w:rsid w:val="009972B4"/>
    <w:rsid w:val="009B1E64"/>
    <w:rsid w:val="009B20B2"/>
    <w:rsid w:val="009B5B0C"/>
    <w:rsid w:val="009B6AE6"/>
    <w:rsid w:val="009C1FC9"/>
    <w:rsid w:val="009D2221"/>
    <w:rsid w:val="009E1617"/>
    <w:rsid w:val="009E65F9"/>
    <w:rsid w:val="009F0D67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C7A82"/>
    <w:rsid w:val="00AC7CD7"/>
    <w:rsid w:val="00AD699E"/>
    <w:rsid w:val="00AD731B"/>
    <w:rsid w:val="00AE23C8"/>
    <w:rsid w:val="00AE4F56"/>
    <w:rsid w:val="00AF0E90"/>
    <w:rsid w:val="00AF3F7D"/>
    <w:rsid w:val="00B01697"/>
    <w:rsid w:val="00B11E95"/>
    <w:rsid w:val="00B12341"/>
    <w:rsid w:val="00B12FF8"/>
    <w:rsid w:val="00B21FBF"/>
    <w:rsid w:val="00B27D95"/>
    <w:rsid w:val="00B3002E"/>
    <w:rsid w:val="00B402E8"/>
    <w:rsid w:val="00B54697"/>
    <w:rsid w:val="00B5594D"/>
    <w:rsid w:val="00B57FE6"/>
    <w:rsid w:val="00B611C5"/>
    <w:rsid w:val="00B70668"/>
    <w:rsid w:val="00B711D0"/>
    <w:rsid w:val="00B725C1"/>
    <w:rsid w:val="00B82469"/>
    <w:rsid w:val="00B86D6A"/>
    <w:rsid w:val="00BC47D2"/>
    <w:rsid w:val="00BD008B"/>
    <w:rsid w:val="00BD15D2"/>
    <w:rsid w:val="00BD3B3E"/>
    <w:rsid w:val="00BD3DFF"/>
    <w:rsid w:val="00BE0AEC"/>
    <w:rsid w:val="00BE75C6"/>
    <w:rsid w:val="00BF013B"/>
    <w:rsid w:val="00BF231C"/>
    <w:rsid w:val="00BF364D"/>
    <w:rsid w:val="00C01EDF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2BEE"/>
    <w:rsid w:val="00CA3406"/>
    <w:rsid w:val="00CC05FD"/>
    <w:rsid w:val="00CC2674"/>
    <w:rsid w:val="00CE642A"/>
    <w:rsid w:val="00D032B3"/>
    <w:rsid w:val="00D15530"/>
    <w:rsid w:val="00D174F8"/>
    <w:rsid w:val="00D2378A"/>
    <w:rsid w:val="00D52723"/>
    <w:rsid w:val="00D56DC0"/>
    <w:rsid w:val="00D65A4D"/>
    <w:rsid w:val="00D70AF3"/>
    <w:rsid w:val="00D73EE5"/>
    <w:rsid w:val="00D75100"/>
    <w:rsid w:val="00D76462"/>
    <w:rsid w:val="00D81D7C"/>
    <w:rsid w:val="00D86173"/>
    <w:rsid w:val="00D94BDD"/>
    <w:rsid w:val="00D9560D"/>
    <w:rsid w:val="00DC10CD"/>
    <w:rsid w:val="00DC7E08"/>
    <w:rsid w:val="00DD6CAA"/>
    <w:rsid w:val="00DE03FA"/>
    <w:rsid w:val="00DE4889"/>
    <w:rsid w:val="00E02D0D"/>
    <w:rsid w:val="00E04DC4"/>
    <w:rsid w:val="00E17CA7"/>
    <w:rsid w:val="00E35057"/>
    <w:rsid w:val="00E509F1"/>
    <w:rsid w:val="00E5472B"/>
    <w:rsid w:val="00E5482D"/>
    <w:rsid w:val="00E55A60"/>
    <w:rsid w:val="00E57C42"/>
    <w:rsid w:val="00E65911"/>
    <w:rsid w:val="00E706BE"/>
    <w:rsid w:val="00E76D9B"/>
    <w:rsid w:val="00E91ADF"/>
    <w:rsid w:val="00EA783D"/>
    <w:rsid w:val="00EB4F99"/>
    <w:rsid w:val="00ED15E6"/>
    <w:rsid w:val="00EE5444"/>
    <w:rsid w:val="00F122CF"/>
    <w:rsid w:val="00F15676"/>
    <w:rsid w:val="00F50821"/>
    <w:rsid w:val="00F5090D"/>
    <w:rsid w:val="00F638B9"/>
    <w:rsid w:val="00F63B02"/>
    <w:rsid w:val="00F648ED"/>
    <w:rsid w:val="00F64CF7"/>
    <w:rsid w:val="00F67DDB"/>
    <w:rsid w:val="00F80F31"/>
    <w:rsid w:val="00F82E8E"/>
    <w:rsid w:val="00F957FA"/>
    <w:rsid w:val="00FB2942"/>
    <w:rsid w:val="00FB432D"/>
    <w:rsid w:val="00FD4A2E"/>
    <w:rsid w:val="00FD6B76"/>
    <w:rsid w:val="00FE3DF5"/>
    <w:rsid w:val="00FE4966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86B76-8891-4E32-B1DF-BF150F66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1923</TotalTime>
  <Pages>9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12400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47</cp:revision>
  <cp:lastPrinted>2013-06-26T17:43:00Z</cp:lastPrinted>
  <dcterms:created xsi:type="dcterms:W3CDTF">2013-06-06T17:14:00Z</dcterms:created>
  <dcterms:modified xsi:type="dcterms:W3CDTF">2015-01-31T22:23:00Z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