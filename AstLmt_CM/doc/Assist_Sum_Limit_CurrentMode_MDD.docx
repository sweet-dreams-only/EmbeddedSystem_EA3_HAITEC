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E0C78"/>
    <w:multiLevelType w:val="hybridMultilevel"/>
    <w:tmpl w:val="82D6C2FC"/>
    <w:lvl w:ilvl="0" w:tplc="A19A15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yali Kheratkar">
    <w15:presenceInfo w15:providerId="AD" w15:userId="S-1-5-21-117609710-1229272821-682003330-1059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89F"/>
    <w:rsid w:val="00012E44"/>
    <w:rsid w:val="00060FE0"/>
    <w:rsid w:val="000A4B7F"/>
    <w:rsid w:val="000A653C"/>
    <w:rsid w:val="000B0F3E"/>
    <w:rsid w:val="000B75C5"/>
    <w:rsid w:val="000D0E2D"/>
    <w:rsid w:val="000E5A93"/>
    <w:rsid w:val="000F5DA2"/>
    <w:rsid w:val="00107819"/>
    <w:rsid w:val="00122AD2"/>
    <w:rsid w:val="0013504B"/>
    <w:rsid w:val="00140AF1"/>
    <w:rsid w:val="00162AB4"/>
    <w:rsid w:val="00167FCD"/>
    <w:rsid w:val="0017348F"/>
    <w:rsid w:val="001862DC"/>
    <w:rsid w:val="001A31D2"/>
    <w:rsid w:val="001A574F"/>
    <w:rsid w:val="001B60DF"/>
    <w:rsid w:val="001B6440"/>
    <w:rsid w:val="001F09B2"/>
    <w:rsid w:val="0020722A"/>
    <w:rsid w:val="00212EF6"/>
    <w:rsid w:val="00215131"/>
    <w:rsid w:val="00240860"/>
    <w:rsid w:val="002410CF"/>
    <w:rsid w:val="00251AC0"/>
    <w:rsid w:val="00282F2E"/>
    <w:rsid w:val="00291619"/>
    <w:rsid w:val="00292399"/>
    <w:rsid w:val="00295826"/>
    <w:rsid w:val="002C03D8"/>
    <w:rsid w:val="002F6287"/>
    <w:rsid w:val="002F7A57"/>
    <w:rsid w:val="00311C31"/>
    <w:rsid w:val="00315335"/>
    <w:rsid w:val="00384466"/>
    <w:rsid w:val="003A16CF"/>
    <w:rsid w:val="003A5ED1"/>
    <w:rsid w:val="003B7645"/>
    <w:rsid w:val="003B76B6"/>
    <w:rsid w:val="003C1EAD"/>
    <w:rsid w:val="003C4D3F"/>
    <w:rsid w:val="003F38BB"/>
    <w:rsid w:val="00401199"/>
    <w:rsid w:val="004149AE"/>
    <w:rsid w:val="00484D2C"/>
    <w:rsid w:val="004972FC"/>
    <w:rsid w:val="004A781C"/>
    <w:rsid w:val="004F4E6C"/>
    <w:rsid w:val="005446BF"/>
    <w:rsid w:val="00552E31"/>
    <w:rsid w:val="00563152"/>
    <w:rsid w:val="00587A82"/>
    <w:rsid w:val="00597325"/>
    <w:rsid w:val="005A7D50"/>
    <w:rsid w:val="005B29BC"/>
    <w:rsid w:val="005B77EF"/>
    <w:rsid w:val="005D5FE4"/>
    <w:rsid w:val="005D783D"/>
    <w:rsid w:val="0061512C"/>
    <w:rsid w:val="00616853"/>
    <w:rsid w:val="006323F7"/>
    <w:rsid w:val="0064281A"/>
    <w:rsid w:val="00654BDB"/>
    <w:rsid w:val="00674ADF"/>
    <w:rsid w:val="006759D0"/>
    <w:rsid w:val="00682B6A"/>
    <w:rsid w:val="006876EC"/>
    <w:rsid w:val="006B7E03"/>
    <w:rsid w:val="006C53D9"/>
    <w:rsid w:val="006C6B82"/>
    <w:rsid w:val="006D060D"/>
    <w:rsid w:val="006D33CC"/>
    <w:rsid w:val="006F01A3"/>
    <w:rsid w:val="006F6C3B"/>
    <w:rsid w:val="0070525A"/>
    <w:rsid w:val="00706174"/>
    <w:rsid w:val="007071CC"/>
    <w:rsid w:val="00715A6E"/>
    <w:rsid w:val="00725E1A"/>
    <w:rsid w:val="00740A2B"/>
    <w:rsid w:val="0075035E"/>
    <w:rsid w:val="00771885"/>
    <w:rsid w:val="007A69AC"/>
    <w:rsid w:val="007E7BD2"/>
    <w:rsid w:val="007F446E"/>
    <w:rsid w:val="007F6713"/>
    <w:rsid w:val="008242F0"/>
    <w:rsid w:val="00830628"/>
    <w:rsid w:val="0083538D"/>
    <w:rsid w:val="0085279F"/>
    <w:rsid w:val="008535B2"/>
    <w:rsid w:val="0087452C"/>
    <w:rsid w:val="0087537E"/>
    <w:rsid w:val="00877452"/>
    <w:rsid w:val="00886A0D"/>
    <w:rsid w:val="008B3E94"/>
    <w:rsid w:val="008C2734"/>
    <w:rsid w:val="008D7360"/>
    <w:rsid w:val="008F69E4"/>
    <w:rsid w:val="008F6DBB"/>
    <w:rsid w:val="0090367B"/>
    <w:rsid w:val="00934ED0"/>
    <w:rsid w:val="00937013"/>
    <w:rsid w:val="00955F6A"/>
    <w:rsid w:val="00957470"/>
    <w:rsid w:val="00957C58"/>
    <w:rsid w:val="0096063B"/>
    <w:rsid w:val="00966B85"/>
    <w:rsid w:val="00996C42"/>
    <w:rsid w:val="009B20B2"/>
    <w:rsid w:val="009B26C0"/>
    <w:rsid w:val="009B559E"/>
    <w:rsid w:val="009C3CE5"/>
    <w:rsid w:val="00A13923"/>
    <w:rsid w:val="00A15642"/>
    <w:rsid w:val="00A2041B"/>
    <w:rsid w:val="00A21BDB"/>
    <w:rsid w:val="00A335BE"/>
    <w:rsid w:val="00A632D9"/>
    <w:rsid w:val="00A64919"/>
    <w:rsid w:val="00AB0017"/>
    <w:rsid w:val="00AB61C8"/>
    <w:rsid w:val="00AC4AE6"/>
    <w:rsid w:val="00AD731B"/>
    <w:rsid w:val="00B26FCA"/>
    <w:rsid w:val="00B32907"/>
    <w:rsid w:val="00B43152"/>
    <w:rsid w:val="00B50AA2"/>
    <w:rsid w:val="00B54697"/>
    <w:rsid w:val="00B63999"/>
    <w:rsid w:val="00BA23BB"/>
    <w:rsid w:val="00BB5FE8"/>
    <w:rsid w:val="00BD008B"/>
    <w:rsid w:val="00BD15D2"/>
    <w:rsid w:val="00BD3DFF"/>
    <w:rsid w:val="00BF2EDA"/>
    <w:rsid w:val="00BF364D"/>
    <w:rsid w:val="00C21D17"/>
    <w:rsid w:val="00C35BD3"/>
    <w:rsid w:val="00C72FFA"/>
    <w:rsid w:val="00C73366"/>
    <w:rsid w:val="00CA1A86"/>
    <w:rsid w:val="00CA32AD"/>
    <w:rsid w:val="00CB4B8B"/>
    <w:rsid w:val="00CB6F5E"/>
    <w:rsid w:val="00CC30F5"/>
    <w:rsid w:val="00CE7A5F"/>
    <w:rsid w:val="00CF066C"/>
    <w:rsid w:val="00CF572E"/>
    <w:rsid w:val="00CF6126"/>
    <w:rsid w:val="00D1386A"/>
    <w:rsid w:val="00D13A70"/>
    <w:rsid w:val="00D2083B"/>
    <w:rsid w:val="00D3676E"/>
    <w:rsid w:val="00D51284"/>
    <w:rsid w:val="00D54601"/>
    <w:rsid w:val="00D90C67"/>
    <w:rsid w:val="00D94BDD"/>
    <w:rsid w:val="00DB0F5A"/>
    <w:rsid w:val="00DC73AC"/>
    <w:rsid w:val="00DC7CF2"/>
    <w:rsid w:val="00DC7E08"/>
    <w:rsid w:val="00DE215A"/>
    <w:rsid w:val="00DE4889"/>
    <w:rsid w:val="00DF1B8E"/>
    <w:rsid w:val="00DF26FE"/>
    <w:rsid w:val="00DF49B8"/>
    <w:rsid w:val="00E24060"/>
    <w:rsid w:val="00E36EE1"/>
    <w:rsid w:val="00E5472B"/>
    <w:rsid w:val="00E57C42"/>
    <w:rsid w:val="00E81E3E"/>
    <w:rsid w:val="00E90803"/>
    <w:rsid w:val="00E96A09"/>
    <w:rsid w:val="00EB1D09"/>
    <w:rsid w:val="00EB6561"/>
    <w:rsid w:val="00EC060B"/>
    <w:rsid w:val="00EF4E9E"/>
    <w:rsid w:val="00F141E2"/>
    <w:rsid w:val="00F1689F"/>
    <w:rsid w:val="00F17902"/>
    <w:rsid w:val="00F319DF"/>
    <w:rsid w:val="00F4473B"/>
    <w:rsid w:val="00F50D91"/>
    <w:rsid w:val="00F574CB"/>
    <w:rsid w:val="00F648ED"/>
    <w:rsid w:val="00F652DE"/>
    <w:rsid w:val="00F82E8E"/>
    <w:rsid w:val="00F85CDA"/>
    <w:rsid w:val="00F957FA"/>
    <w:rsid w:val="00FB2942"/>
    <w:rsid w:val="00FB3D61"/>
    <w:rsid w:val="00FB432D"/>
    <w:rsid w:val="00F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5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DDC1D-980F-4CA7-8E36-B30DDF31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73</TotalTime>
  <Pages>23</Pages>
  <Words>1674</Words>
  <Characters>10330</Characters>
  <Application>Microsoft Office Word</Application>
  <DocSecurity>0</DocSecurity>
  <Lines>645</Lines>
  <Paragraphs>545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11459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Balani, Spandana</cp:lastModifiedBy>
  <cp:revision>4</cp:revision>
  <cp:lastPrinted>2011-03-21T13:34:00Z</cp:lastPrinted>
  <dcterms:created xsi:type="dcterms:W3CDTF">2014-08-01T15:20:00Z</dcterms:created>
  <dcterms:modified xsi:type="dcterms:W3CDTF">2014-08-28T14:50:00Z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Assist Sum and Limit (Current Mode)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AstLmt</vt:lpwstr>
  </property>
  <property fmtid="{D5CDD505-2E9C-101B-9397-08002B2CF9AE}" pid="6" name="Product Line">
    <vt:lpwstr>Gen II+ EPS EA3</vt:lpwstr>
  </property>
</Properties>
</file>