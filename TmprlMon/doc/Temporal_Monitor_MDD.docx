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05DE3C83"/>
    <w:multiLevelType w:val="hybridMultilevel"/>
    <w:tmpl w:val="24A07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21DE"/>
    <w:rsid w:val="00010F00"/>
    <w:rsid w:val="00026E4C"/>
    <w:rsid w:val="000412B1"/>
    <w:rsid w:val="00060781"/>
    <w:rsid w:val="0006315A"/>
    <w:rsid w:val="00065FAC"/>
    <w:rsid w:val="00067746"/>
    <w:rsid w:val="000B2C9D"/>
    <w:rsid w:val="000D423D"/>
    <w:rsid w:val="000E4B49"/>
    <w:rsid w:val="0010140A"/>
    <w:rsid w:val="00107819"/>
    <w:rsid w:val="00150F86"/>
    <w:rsid w:val="001514A5"/>
    <w:rsid w:val="00152E1D"/>
    <w:rsid w:val="00160816"/>
    <w:rsid w:val="001A084F"/>
    <w:rsid w:val="001A574F"/>
    <w:rsid w:val="001B28D3"/>
    <w:rsid w:val="001B60DF"/>
    <w:rsid w:val="001E5089"/>
    <w:rsid w:val="001F09B2"/>
    <w:rsid w:val="001F159D"/>
    <w:rsid w:val="0020368B"/>
    <w:rsid w:val="0020722A"/>
    <w:rsid w:val="00212A2D"/>
    <w:rsid w:val="002206F6"/>
    <w:rsid w:val="00242C3F"/>
    <w:rsid w:val="00251AC0"/>
    <w:rsid w:val="002719A4"/>
    <w:rsid w:val="002A63B2"/>
    <w:rsid w:val="002B0AD2"/>
    <w:rsid w:val="002C03D8"/>
    <w:rsid w:val="00313653"/>
    <w:rsid w:val="00315335"/>
    <w:rsid w:val="003578FC"/>
    <w:rsid w:val="00361D4E"/>
    <w:rsid w:val="00375124"/>
    <w:rsid w:val="00393341"/>
    <w:rsid w:val="003A4B1F"/>
    <w:rsid w:val="003B18D4"/>
    <w:rsid w:val="003B4AB3"/>
    <w:rsid w:val="003C4D3F"/>
    <w:rsid w:val="003D00B4"/>
    <w:rsid w:val="003E695A"/>
    <w:rsid w:val="003F412F"/>
    <w:rsid w:val="00403359"/>
    <w:rsid w:val="00411E0C"/>
    <w:rsid w:val="00422FCA"/>
    <w:rsid w:val="00441667"/>
    <w:rsid w:val="00443F4E"/>
    <w:rsid w:val="0047193A"/>
    <w:rsid w:val="004A781C"/>
    <w:rsid w:val="004F7559"/>
    <w:rsid w:val="00502AD4"/>
    <w:rsid w:val="0050796F"/>
    <w:rsid w:val="00523710"/>
    <w:rsid w:val="005551E6"/>
    <w:rsid w:val="005A0220"/>
    <w:rsid w:val="005C5C38"/>
    <w:rsid w:val="005D5FE4"/>
    <w:rsid w:val="005E06C5"/>
    <w:rsid w:val="005F35BB"/>
    <w:rsid w:val="00616853"/>
    <w:rsid w:val="00635C25"/>
    <w:rsid w:val="006438CF"/>
    <w:rsid w:val="00672C5E"/>
    <w:rsid w:val="00674ADF"/>
    <w:rsid w:val="006915C2"/>
    <w:rsid w:val="00693AF7"/>
    <w:rsid w:val="006C7365"/>
    <w:rsid w:val="006D33CC"/>
    <w:rsid w:val="006F01A3"/>
    <w:rsid w:val="006F50CA"/>
    <w:rsid w:val="00704743"/>
    <w:rsid w:val="00706174"/>
    <w:rsid w:val="00706B8D"/>
    <w:rsid w:val="00720D0B"/>
    <w:rsid w:val="00763674"/>
    <w:rsid w:val="0077208A"/>
    <w:rsid w:val="0077337E"/>
    <w:rsid w:val="00795390"/>
    <w:rsid w:val="007959B7"/>
    <w:rsid w:val="007A4689"/>
    <w:rsid w:val="007A69AC"/>
    <w:rsid w:val="007B61FC"/>
    <w:rsid w:val="0082347C"/>
    <w:rsid w:val="008242F0"/>
    <w:rsid w:val="0084218E"/>
    <w:rsid w:val="008535B2"/>
    <w:rsid w:val="00873D5B"/>
    <w:rsid w:val="008A651A"/>
    <w:rsid w:val="008B3E94"/>
    <w:rsid w:val="008D26EE"/>
    <w:rsid w:val="008F6DBB"/>
    <w:rsid w:val="00920220"/>
    <w:rsid w:val="00937013"/>
    <w:rsid w:val="0093752E"/>
    <w:rsid w:val="0094064D"/>
    <w:rsid w:val="00940F13"/>
    <w:rsid w:val="009421DE"/>
    <w:rsid w:val="00955F6A"/>
    <w:rsid w:val="00957470"/>
    <w:rsid w:val="00993AC2"/>
    <w:rsid w:val="00996346"/>
    <w:rsid w:val="009979EA"/>
    <w:rsid w:val="009B20B2"/>
    <w:rsid w:val="00A1556B"/>
    <w:rsid w:val="00A35618"/>
    <w:rsid w:val="00A54796"/>
    <w:rsid w:val="00A765DB"/>
    <w:rsid w:val="00AA215C"/>
    <w:rsid w:val="00AD6FA5"/>
    <w:rsid w:val="00AD731B"/>
    <w:rsid w:val="00B02BD9"/>
    <w:rsid w:val="00B2275F"/>
    <w:rsid w:val="00B23B7C"/>
    <w:rsid w:val="00B26859"/>
    <w:rsid w:val="00B27F2D"/>
    <w:rsid w:val="00B52667"/>
    <w:rsid w:val="00B52743"/>
    <w:rsid w:val="00B54697"/>
    <w:rsid w:val="00BB0995"/>
    <w:rsid w:val="00BC64EE"/>
    <w:rsid w:val="00BD008B"/>
    <w:rsid w:val="00BD15D2"/>
    <w:rsid w:val="00BD3DFF"/>
    <w:rsid w:val="00BE681D"/>
    <w:rsid w:val="00BF364D"/>
    <w:rsid w:val="00BF4FB7"/>
    <w:rsid w:val="00C06E25"/>
    <w:rsid w:val="00C06EF8"/>
    <w:rsid w:val="00C35BD3"/>
    <w:rsid w:val="00C72FFA"/>
    <w:rsid w:val="00C875FB"/>
    <w:rsid w:val="00C92BE7"/>
    <w:rsid w:val="00CA5218"/>
    <w:rsid w:val="00CB4873"/>
    <w:rsid w:val="00CD1B09"/>
    <w:rsid w:val="00CD7F57"/>
    <w:rsid w:val="00D053CE"/>
    <w:rsid w:val="00D10656"/>
    <w:rsid w:val="00D37006"/>
    <w:rsid w:val="00D417B5"/>
    <w:rsid w:val="00D41978"/>
    <w:rsid w:val="00D94923"/>
    <w:rsid w:val="00D94BDD"/>
    <w:rsid w:val="00DA3678"/>
    <w:rsid w:val="00DC5E97"/>
    <w:rsid w:val="00DC7E08"/>
    <w:rsid w:val="00DE4889"/>
    <w:rsid w:val="00E03D11"/>
    <w:rsid w:val="00E107B1"/>
    <w:rsid w:val="00E16251"/>
    <w:rsid w:val="00E325A7"/>
    <w:rsid w:val="00E428A9"/>
    <w:rsid w:val="00E5472B"/>
    <w:rsid w:val="00E57469"/>
    <w:rsid w:val="00E57C42"/>
    <w:rsid w:val="00E66471"/>
    <w:rsid w:val="00E910D6"/>
    <w:rsid w:val="00EC6526"/>
    <w:rsid w:val="00ED01D1"/>
    <w:rsid w:val="00F24C25"/>
    <w:rsid w:val="00F25931"/>
    <w:rsid w:val="00F40327"/>
    <w:rsid w:val="00F47746"/>
    <w:rsid w:val="00F628BB"/>
    <w:rsid w:val="00F63946"/>
    <w:rsid w:val="00F648ED"/>
    <w:rsid w:val="00F7076A"/>
    <w:rsid w:val="00F74971"/>
    <w:rsid w:val="00F82E8E"/>
    <w:rsid w:val="00F93B55"/>
    <w:rsid w:val="00F957FA"/>
    <w:rsid w:val="00FB0C14"/>
    <w:rsid w:val="00FB2942"/>
    <w:rsid w:val="00FB432D"/>
    <w:rsid w:val="00FD7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3B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F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3687E-4D63-4B1E-8A99-3B29B8848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584</TotalTime>
  <Pages>1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11386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Jared Julien (kzdyfh)</cp:lastModifiedBy>
  <cp:revision>61</cp:revision>
  <cp:lastPrinted>2011-03-21T13:34:00Z</cp:lastPrinted>
  <dcterms:created xsi:type="dcterms:W3CDTF">2012-03-21T22:04:00Z</dcterms:created>
  <dcterms:modified xsi:type="dcterms:W3CDTF">2013-07-26T21:08:00Z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Temporal Monitor Function</vt:lpwstr>
  </property>
  <property fmtid="{D5CDD505-2E9C-101B-9397-08002B2CF9AE}" pid="3" name="MDDRevNum">
    <vt:lpwstr>13</vt:lpwstr>
  </property>
  <property fmtid="{D5CDD505-2E9C-101B-9397-08002B2CF9AE}" pid="4" name="Module Layer">
    <vt:lpwstr>0</vt:lpwstr>
  </property>
  <property fmtid="{D5CDD505-2E9C-101B-9397-08002B2CF9AE}" pid="5" name="Module Name">
    <vt:lpwstr>TmprlMon</vt:lpwstr>
  </property>
  <property fmtid="{D5CDD505-2E9C-101B-9397-08002B2CF9AE}" pid="6" name="Product Line">
    <vt:lpwstr>Gen II+ EPS EA3</vt:lpwstr>
  </property>
</Properties>
</file>